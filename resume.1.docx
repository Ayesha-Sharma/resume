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78C4" w14:textId="1C0A5D1C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EE2BD16" wp14:editId="04D89104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7C6C9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809"/>
        <w:gridCol w:w="7903"/>
        <w:gridCol w:w="2088"/>
      </w:tblGrid>
      <w:tr w:rsidR="00605A5B" w14:paraId="7C0AB76E" w14:textId="77777777" w:rsidTr="00AB2CDC">
        <w:trPr>
          <w:trHeight w:val="2160"/>
        </w:trPr>
        <w:tc>
          <w:tcPr>
            <w:tcW w:w="900" w:type="dxa"/>
          </w:tcPr>
          <w:p w14:paraId="31A8DA56" w14:textId="77777777" w:rsidR="00605A5B" w:rsidRDefault="00605A5B"/>
        </w:tc>
        <w:tc>
          <w:tcPr>
            <w:tcW w:w="8991" w:type="dxa"/>
          </w:tcPr>
          <w:p w14:paraId="35CCD4A2" w14:textId="7E810B24" w:rsidR="00605A5B" w:rsidRPr="006E2C05" w:rsidRDefault="00A93F90" w:rsidP="00AB2CDC">
            <w:pPr>
              <w:pStyle w:val="TitleAl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C05"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  <w:t>AISHA SHARMA</w:t>
            </w:r>
          </w:p>
          <w:p w14:paraId="788AA3B6" w14:textId="0400311D" w:rsidR="00176734" w:rsidRDefault="00A93F90" w:rsidP="00176734">
            <w:pPr>
              <w:pStyle w:val="NormalWeb"/>
            </w:pPr>
            <w:r>
              <w:rPr>
                <w:sz w:val="32"/>
                <w:szCs w:val="32"/>
              </w:rPr>
              <w:t xml:space="preserve"> </w:t>
            </w:r>
          </w:p>
          <w:p w14:paraId="0E0617F5" w14:textId="7E8FFD0F" w:rsidR="00605A5B" w:rsidRPr="00A93F90" w:rsidRDefault="00605A5B" w:rsidP="00A77921">
            <w:pPr>
              <w:pStyle w:val="Subtitle"/>
              <w:rPr>
                <w:sz w:val="32"/>
                <w:szCs w:val="32"/>
              </w:rPr>
            </w:pPr>
          </w:p>
        </w:tc>
        <w:tc>
          <w:tcPr>
            <w:tcW w:w="899" w:type="dxa"/>
          </w:tcPr>
          <w:p w14:paraId="1AD1C1F6" w14:textId="379556A5" w:rsidR="00605A5B" w:rsidRDefault="0017673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F2A65A7" wp14:editId="7DA7E36C">
                  <wp:simplePos x="0" y="0"/>
                  <wp:positionH relativeFrom="column">
                    <wp:posOffset>-91440</wp:posOffset>
                  </wp:positionH>
                  <wp:positionV relativeFrom="page">
                    <wp:posOffset>0</wp:posOffset>
                  </wp:positionV>
                  <wp:extent cx="1135380" cy="1508760"/>
                  <wp:effectExtent l="0" t="0" r="7620" b="0"/>
                  <wp:wrapThrough wrapText="bothSides">
                    <wp:wrapPolygon edited="0">
                      <wp:start x="0" y="0"/>
                      <wp:lineTo x="0" y="21273"/>
                      <wp:lineTo x="21383" y="21273"/>
                      <wp:lineTo x="21383" y="0"/>
                      <wp:lineTo x="0" y="0"/>
                    </wp:wrapPolygon>
                  </wp:wrapThrough>
                  <wp:docPr id="12972212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2BF896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44F6A70E" w14:textId="77777777" w:rsidTr="004771DE">
        <w:trPr>
          <w:trHeight w:val="84"/>
        </w:trPr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BEC75A0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9693A84" w14:textId="77777777" w:rsidR="00507E93" w:rsidRDefault="00507E93"/>
        </w:tc>
      </w:tr>
      <w:tr w:rsidR="00853F52" w14:paraId="694D40C0" w14:textId="77777777" w:rsidTr="00060BFC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5739A67" w14:textId="6B62CDB5" w:rsidR="00853F52" w:rsidRPr="00DD7351" w:rsidRDefault="00DD7351" w:rsidP="00C604F8">
            <w:pPr>
              <w:pStyle w:val="Heading1"/>
              <w:jc w:val="right"/>
              <w:rPr>
                <w:color w:val="303848" w:themeColor="accent1"/>
              </w:rPr>
            </w:pPr>
            <w:r w:rsidRPr="00DD7351">
              <w:rPr>
                <w:color w:val="303848" w:themeColor="accent1"/>
              </w:rPr>
              <w:t>CONTACT</w:t>
            </w:r>
          </w:p>
          <w:p w14:paraId="7F6628A7" w14:textId="3837DF25" w:rsidR="004771DE" w:rsidRPr="004771DE" w:rsidRDefault="00BD7C6B" w:rsidP="004771DE">
            <w:pPr>
              <w:pStyle w:val="Heading1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BD7C6B">
              <w:rPr>
                <w:rFonts w:asciiTheme="minorHAnsi" w:hAnsiTheme="minorHAnsi" w:cstheme="minorBidi"/>
                <w:color w:val="404040" w:themeColor="text1" w:themeTint="BF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7E48D33F" wp14:editId="15C06DBD">
                  <wp:simplePos x="0" y="0"/>
                  <wp:positionH relativeFrom="column">
                    <wp:posOffset>822960</wp:posOffset>
                  </wp:positionH>
                  <wp:positionV relativeFrom="paragraph">
                    <wp:posOffset>-3175</wp:posOffset>
                  </wp:positionV>
                  <wp:extent cx="319405" cy="251460"/>
                  <wp:effectExtent l="0" t="0" r="4445" b="0"/>
                  <wp:wrapNone/>
                  <wp:docPr id="399731848" name="Picture 1" descr="Telephone Icon Trendy Flat Design Stock Vector (Royalty Free) 1704318547 | 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phone Icon Trendy Flat Design Stock Vector (Royalty Free) 1704318547 | 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771DE" w:rsidRPr="004771DE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8826967627</w:t>
            </w:r>
          </w:p>
          <w:p w14:paraId="0D3285F5" w14:textId="62C18DE4" w:rsidR="004771DE" w:rsidRPr="004771DE" w:rsidRDefault="00422F77" w:rsidP="004771DE">
            <w:pPr>
              <w:pStyle w:val="Heading1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7E6C63" wp14:editId="010F72CE">
                  <wp:extent cx="243205" cy="176876"/>
                  <wp:effectExtent l="0" t="0" r="4445" b="0"/>
                  <wp:docPr id="414850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6779" cy="1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71DE" w:rsidRPr="004771DE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aishasharmaas0905@gmail.com</w:t>
            </w:r>
          </w:p>
          <w:p w14:paraId="6649C212" w14:textId="2C8A4AD5" w:rsidR="004771DE" w:rsidRPr="004771DE" w:rsidRDefault="00422F77" w:rsidP="004771DE">
            <w:pPr>
              <w:pStyle w:val="Heading1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D3817F" wp14:editId="6D900345">
                  <wp:extent cx="556895" cy="144148"/>
                  <wp:effectExtent l="0" t="0" r="0" b="8255"/>
                  <wp:docPr id="1297702935" name="Picture 3" descr="THE NEW LINKEDIN LOGO PNG IN 2024 - eDigital Age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NEW LINKEDIN LOGO PNG IN 2024 - eDigital Age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21" cy="15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71DE" w:rsidRPr="004771DE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https://in.linkedin.com/in/ayesha-sharma-a135382a6</w:t>
            </w:r>
          </w:p>
          <w:p w14:paraId="0F102EC6" w14:textId="2FAF194C" w:rsidR="00422F77" w:rsidRDefault="00422F77" w:rsidP="004771DE">
            <w:pPr>
              <w:pStyle w:val="Heading1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E4F196" wp14:editId="393E6DA7">
                  <wp:extent cx="313055" cy="313055"/>
                  <wp:effectExtent l="0" t="0" r="0" b="0"/>
                  <wp:docPr id="69170818" name="Picture 4" descr="GitHub Logos and Usage ·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itHub Logos and Usage ·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723FA" w14:textId="5F16F70A" w:rsidR="004771DE" w:rsidRPr="004771DE" w:rsidRDefault="004771DE" w:rsidP="004771DE">
            <w:pPr>
              <w:pStyle w:val="Heading1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4771DE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https://github.com/Ayesha-Sharma</w:t>
            </w:r>
          </w:p>
          <w:p w14:paraId="451BF5D4" w14:textId="357E366B" w:rsidR="004771DE" w:rsidRPr="004771DE" w:rsidRDefault="00422F77" w:rsidP="004771DE">
            <w:pPr>
              <w:pStyle w:val="Heading1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1BDB564" wp14:editId="41EB75B5">
                  <wp:extent cx="281940" cy="281940"/>
                  <wp:effectExtent l="0" t="0" r="3810" b="3810"/>
                  <wp:docPr id="20589146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71DE" w:rsidRPr="004771DE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https://www.hackerrank.com/profile/aishasharmaas091</w:t>
            </w:r>
          </w:p>
          <w:p w14:paraId="2678AAA1" w14:textId="28FE7418" w:rsidR="00853F52" w:rsidRDefault="00422F77" w:rsidP="00C604F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184B408" wp14:editId="07898622">
                  <wp:extent cx="328295" cy="328295"/>
                  <wp:effectExtent l="0" t="0" r="0" b="0"/>
                  <wp:docPr id="64821683" name="Picture 6" descr="Icon request: icon-leetcode · Issue #17311 · FortAwesome/Font-Awesome · 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on request: icon-leetcode · Issue #17311 · FortAwesome/Font-Awesome · 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71DE" w:rsidRPr="004771DE">
              <w:t xml:space="preserve"> https://leetcode.com/Ayesha9/</w:t>
            </w:r>
          </w:p>
          <w:p w14:paraId="7E36A219" w14:textId="77777777" w:rsidR="00853F52" w:rsidRDefault="00853F52" w:rsidP="00C604F8">
            <w:pPr>
              <w:jc w:val="righ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169A710B" w14:textId="1D765B20" w:rsidR="004771DE" w:rsidRDefault="004771DE" w:rsidP="004771DE">
            <w:r w:rsidRPr="004771DE">
              <w:t>Seeking a position to utilize the gained skills and experience to positively contribute to the company.</w:t>
            </w:r>
          </w:p>
          <w:p w14:paraId="23F044FE" w14:textId="77777777" w:rsidR="004771DE" w:rsidRDefault="004771DE" w:rsidP="00C42F47">
            <w:pPr>
              <w:pStyle w:val="Heading1"/>
            </w:pPr>
          </w:p>
          <w:p w14:paraId="10F5A174" w14:textId="3DEF6486" w:rsidR="00853F52" w:rsidRPr="006E2C05" w:rsidRDefault="00A93F90" w:rsidP="00C42F47">
            <w:pPr>
              <w:pStyle w:val="Heading1"/>
              <w:rPr>
                <w:color w:val="303848" w:themeColor="accent1"/>
              </w:rPr>
            </w:pPr>
            <w:r w:rsidRPr="006E2C05">
              <w:rPr>
                <w:color w:val="303848" w:themeColor="accent1"/>
              </w:rPr>
              <w:t>EDUCATION</w:t>
            </w:r>
          </w:p>
          <w:p w14:paraId="3A3FA918" w14:textId="6A749C80" w:rsidR="00853F52" w:rsidRDefault="00A93F90" w:rsidP="009B5E4D">
            <w:pPr>
              <w:pStyle w:val="ListBullet"/>
            </w:pPr>
            <w:r>
              <w:t>Pursuing MCA</w:t>
            </w:r>
          </w:p>
          <w:p w14:paraId="6528589D" w14:textId="0D178E4F" w:rsidR="00A93F90" w:rsidRDefault="00A93F90" w:rsidP="009B5E4D">
            <w:pPr>
              <w:pStyle w:val="ListParagraph"/>
              <w:spacing w:line="360" w:lineRule="auto"/>
            </w:pPr>
            <w:r>
              <w:t>K.I.E.T affiliated to (A.K.T.U)</w:t>
            </w:r>
          </w:p>
          <w:p w14:paraId="6B8A1E20" w14:textId="43ECE4BC" w:rsidR="00A93F90" w:rsidRDefault="00A93F90" w:rsidP="009B5E4D">
            <w:pPr>
              <w:pStyle w:val="ListBullet"/>
            </w:pPr>
            <w:r>
              <w:t>Completed graduation in Computers Applications</w:t>
            </w:r>
          </w:p>
          <w:p w14:paraId="64CBA6E9" w14:textId="4D3001FD" w:rsidR="00A93F90" w:rsidRDefault="00A93F90" w:rsidP="009B5E4D">
            <w:pPr>
              <w:spacing w:line="360" w:lineRule="auto"/>
            </w:pPr>
            <w:r>
              <w:t xml:space="preserve">                CCS University</w:t>
            </w:r>
          </w:p>
          <w:p w14:paraId="022AA411" w14:textId="1951854C" w:rsidR="00A93F90" w:rsidRDefault="00A93F90" w:rsidP="009B5E4D">
            <w:pPr>
              <w:pStyle w:val="ListBullet"/>
            </w:pPr>
            <w:r>
              <w:t>Senior Secondary</w:t>
            </w:r>
          </w:p>
          <w:p w14:paraId="54FEFC8A" w14:textId="5D1A1C45" w:rsidR="00A93F90" w:rsidRDefault="00A93F90" w:rsidP="009B5E4D">
            <w:pPr>
              <w:spacing w:line="360" w:lineRule="auto"/>
            </w:pPr>
            <w:r>
              <w:t xml:space="preserve">                 CBSE Board</w:t>
            </w:r>
          </w:p>
          <w:p w14:paraId="74319FB0" w14:textId="76B4E429" w:rsidR="00A93F90" w:rsidRDefault="009B5E4D" w:rsidP="009B5E4D">
            <w:pPr>
              <w:pStyle w:val="ListBullet"/>
            </w:pPr>
            <w:r>
              <w:t>High Secondary</w:t>
            </w:r>
          </w:p>
          <w:p w14:paraId="205DE9A8" w14:textId="38631BD8" w:rsidR="009B5E4D" w:rsidRDefault="009B5E4D" w:rsidP="009B5E4D">
            <w:pPr>
              <w:spacing w:line="276" w:lineRule="auto"/>
            </w:pPr>
            <w:r>
              <w:t xml:space="preserve">                  CBSE Board</w:t>
            </w:r>
          </w:p>
          <w:p w14:paraId="3723B709" w14:textId="77777777" w:rsidR="004771DE" w:rsidRDefault="004771DE" w:rsidP="009B5E4D"/>
          <w:p w14:paraId="291A5793" w14:textId="7F9AFB96" w:rsidR="009B5E4D" w:rsidRPr="00DD7351" w:rsidRDefault="009B5E4D" w:rsidP="009B5E4D">
            <w:pPr>
              <w:pStyle w:val="Heading1"/>
              <w:rPr>
                <w:color w:val="303848" w:themeColor="accent1"/>
              </w:rPr>
            </w:pPr>
            <w:r w:rsidRPr="00DD7351">
              <w:rPr>
                <w:color w:val="303848" w:themeColor="accent1"/>
              </w:rPr>
              <w:t>SKILLS</w:t>
            </w:r>
          </w:p>
          <w:p w14:paraId="01034B50" w14:textId="212E2755" w:rsidR="009B5E4D" w:rsidRDefault="009B5E4D" w:rsidP="009B5E4D">
            <w:pPr>
              <w:pStyle w:val="ListBullet"/>
            </w:pPr>
            <w:r>
              <w:t>HTML</w:t>
            </w:r>
          </w:p>
          <w:p w14:paraId="1A2E2ED8" w14:textId="0ACA3073" w:rsidR="004771DE" w:rsidRDefault="004771DE" w:rsidP="009B5E4D">
            <w:pPr>
              <w:pStyle w:val="ListBullet"/>
            </w:pPr>
            <w:r>
              <w:t>CSS</w:t>
            </w:r>
          </w:p>
          <w:p w14:paraId="6A37888D" w14:textId="4FF177B8" w:rsidR="009B5E4D" w:rsidRDefault="004771DE" w:rsidP="009B5E4D">
            <w:pPr>
              <w:pStyle w:val="ListBullet"/>
            </w:pPr>
            <w:r>
              <w:t xml:space="preserve">C </w:t>
            </w:r>
          </w:p>
          <w:p w14:paraId="3D65A078" w14:textId="77777777" w:rsidR="004771DE" w:rsidRDefault="004771DE" w:rsidP="004771D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5636821" w14:textId="101C9E43" w:rsidR="00853F52" w:rsidRPr="00DD7351" w:rsidRDefault="00DD7351" w:rsidP="009B5E4D">
            <w:pPr>
              <w:pStyle w:val="Heading1"/>
              <w:rPr>
                <w:color w:val="303848" w:themeColor="accent1"/>
              </w:rPr>
            </w:pPr>
            <w:r w:rsidRPr="00DD7351">
              <w:rPr>
                <w:color w:val="303848" w:themeColor="accent1"/>
              </w:rPr>
              <w:t>CURRICULAR</w:t>
            </w:r>
          </w:p>
          <w:p w14:paraId="171D2137" w14:textId="3A779137" w:rsidR="00853F52" w:rsidRDefault="009B5E4D" w:rsidP="009B5E4D">
            <w:pPr>
              <w:pStyle w:val="ListBullet"/>
              <w:spacing w:line="360" w:lineRule="auto"/>
            </w:pPr>
            <w:r w:rsidRPr="009B5E4D">
              <w:t>Participated in CODELOCK 3.0 an event showcased the best of coding talent organized by KODEKAR club.</w:t>
            </w:r>
          </w:p>
          <w:p w14:paraId="669FB91B" w14:textId="2ECB942C" w:rsidR="009B5E4D" w:rsidRDefault="009B5E4D" w:rsidP="009B5E4D">
            <w:pPr>
              <w:pStyle w:val="ListBullet"/>
              <w:spacing w:line="480" w:lineRule="auto"/>
            </w:pPr>
            <w:r w:rsidRPr="009B5E4D">
              <w:t>Done certification from sololearn in Intro to HTML.</w:t>
            </w:r>
          </w:p>
          <w:p w14:paraId="538FE829" w14:textId="77777777" w:rsidR="00853F52" w:rsidRDefault="00853F52" w:rsidP="00666C5D"/>
          <w:p w14:paraId="73A29ED2" w14:textId="74152660" w:rsidR="009B5E4D" w:rsidRPr="00DD7351" w:rsidRDefault="00DD7351" w:rsidP="009B5E4D">
            <w:pPr>
              <w:pStyle w:val="Heading1"/>
              <w:rPr>
                <w:color w:val="303848" w:themeColor="accent1"/>
              </w:rPr>
            </w:pPr>
            <w:r w:rsidRPr="00DD7351">
              <w:rPr>
                <w:color w:val="303848" w:themeColor="accent1"/>
              </w:rPr>
              <w:t>CO – CURRICULAR</w:t>
            </w:r>
          </w:p>
          <w:p w14:paraId="0EF62E57" w14:textId="77777777" w:rsidR="009B5E4D" w:rsidRDefault="009B5E4D" w:rsidP="009B5E4D">
            <w:pPr>
              <w:pStyle w:val="ListBullet"/>
              <w:spacing w:line="360" w:lineRule="auto"/>
            </w:pPr>
            <w:r>
              <w:t>Attended session on discovering new age AI technologies.</w:t>
            </w:r>
          </w:p>
          <w:p w14:paraId="155C87D7" w14:textId="0431A1D5" w:rsidR="009B5E4D" w:rsidRDefault="009B5E4D" w:rsidP="009B5E4D">
            <w:pPr>
              <w:pStyle w:val="ListBullet"/>
              <w:spacing w:line="360" w:lineRule="auto"/>
            </w:pPr>
            <w:r>
              <w:t xml:space="preserve">Attended </w:t>
            </w:r>
            <w:r w:rsidR="00DD7351">
              <w:t>an</w:t>
            </w:r>
            <w:r>
              <w:t xml:space="preserve"> internship session with </w:t>
            </w:r>
            <w:r w:rsidR="00DD7351">
              <w:t>Innovaccer</w:t>
            </w:r>
            <w:r>
              <w:t>.</w:t>
            </w:r>
          </w:p>
          <w:p w14:paraId="0386B7FA" w14:textId="387BC738" w:rsidR="009B5E4D" w:rsidRPr="009B5E4D" w:rsidRDefault="009B5E4D" w:rsidP="009B5E4D">
            <w:pPr>
              <w:pStyle w:val="ListBullet"/>
              <w:spacing w:line="360" w:lineRule="auto"/>
            </w:pPr>
            <w:r>
              <w:t xml:space="preserve">Participated in </w:t>
            </w:r>
            <w:r w:rsidR="00DD7351">
              <w:t>freshers’</w:t>
            </w:r>
            <w:r>
              <w:t xml:space="preserve"> party</w:t>
            </w:r>
          </w:p>
          <w:p w14:paraId="73B1AF2D" w14:textId="1CF5078F" w:rsidR="00853F52" w:rsidRDefault="009B5E4D" w:rsidP="009B5E4D">
            <w:r>
              <w:t xml:space="preserve"> </w:t>
            </w:r>
          </w:p>
          <w:p w14:paraId="029A54B3" w14:textId="77777777" w:rsidR="00853F52" w:rsidRDefault="00853F52" w:rsidP="00666C5D"/>
          <w:p w14:paraId="75B01A89" w14:textId="361B2B5E" w:rsidR="00853F52" w:rsidRDefault="009B5E4D" w:rsidP="00666C5D">
            <w:pPr>
              <w:rPr>
                <w:rStyle w:val="Emphasis"/>
              </w:rPr>
            </w:pPr>
            <w:r>
              <w:rPr>
                <w:color w:val="4A6158" w:themeColor="accent5" w:themeShade="BF"/>
              </w:rPr>
              <w:t xml:space="preserve"> </w:t>
            </w:r>
          </w:p>
          <w:p w14:paraId="7FF6ECDC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3EE9A4D7" w14:textId="56E23A56" w:rsidR="00853F52" w:rsidRDefault="009B5E4D" w:rsidP="00666C5D">
            <w:pPr>
              <w:rPr>
                <w:rStyle w:val="Emphasis"/>
              </w:rPr>
            </w:pPr>
            <w:r>
              <w:rPr>
                <w:color w:val="4A6158" w:themeColor="accent5" w:themeShade="BF"/>
              </w:rPr>
              <w:t xml:space="preserve"> </w:t>
            </w:r>
          </w:p>
          <w:p w14:paraId="24659BC2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6915182C" w14:textId="47DC6845" w:rsidR="00853F52" w:rsidRPr="00666C5D" w:rsidRDefault="009B5E4D" w:rsidP="00666C5D">
            <w:pPr>
              <w:rPr>
                <w:color w:val="4A6158" w:themeColor="accent5" w:themeShade="BF"/>
              </w:rPr>
            </w:pPr>
            <w:r>
              <w:rPr>
                <w:color w:val="4A6158" w:themeColor="accent5" w:themeShade="BF"/>
              </w:rPr>
              <w:t xml:space="preserve"> </w:t>
            </w:r>
          </w:p>
        </w:tc>
      </w:tr>
    </w:tbl>
    <w:p w14:paraId="53B9EDC0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3FDA" w14:textId="77777777" w:rsidR="008D7086" w:rsidRDefault="008D7086" w:rsidP="00F316AD">
      <w:r>
        <w:separator/>
      </w:r>
    </w:p>
  </w:endnote>
  <w:endnote w:type="continuationSeparator" w:id="0">
    <w:p w14:paraId="0C1B59CE" w14:textId="77777777" w:rsidR="008D7086" w:rsidRDefault="008D7086" w:rsidP="00F316AD">
      <w:r>
        <w:continuationSeparator/>
      </w:r>
    </w:p>
  </w:endnote>
  <w:endnote w:type="continuationNotice" w:id="1">
    <w:p w14:paraId="096AE963" w14:textId="77777777" w:rsidR="008D7086" w:rsidRDefault="008D7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F7BE" w14:textId="77777777" w:rsidR="008D7086" w:rsidRDefault="008D7086" w:rsidP="00F316AD">
      <w:r>
        <w:separator/>
      </w:r>
    </w:p>
  </w:footnote>
  <w:footnote w:type="continuationSeparator" w:id="0">
    <w:p w14:paraId="53C1910D" w14:textId="77777777" w:rsidR="008D7086" w:rsidRDefault="008D7086" w:rsidP="00F316AD">
      <w:r>
        <w:continuationSeparator/>
      </w:r>
    </w:p>
  </w:footnote>
  <w:footnote w:type="continuationNotice" w:id="1">
    <w:p w14:paraId="7B2E825A" w14:textId="77777777" w:rsidR="008D7086" w:rsidRDefault="008D70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" w15:restartNumberingAfterBreak="0">
    <w:nsid w:val="06466AA7"/>
    <w:multiLevelType w:val="hybridMultilevel"/>
    <w:tmpl w:val="1166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9936">
    <w:abstractNumId w:val="0"/>
  </w:num>
  <w:num w:numId="2" w16cid:durableId="2498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0"/>
    <w:rsid w:val="0001399F"/>
    <w:rsid w:val="00095D41"/>
    <w:rsid w:val="000A0CD4"/>
    <w:rsid w:val="000E1D44"/>
    <w:rsid w:val="00176734"/>
    <w:rsid w:val="001A375F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22F77"/>
    <w:rsid w:val="004771DE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2C05"/>
    <w:rsid w:val="006E70D3"/>
    <w:rsid w:val="006F31DE"/>
    <w:rsid w:val="007B0F94"/>
    <w:rsid w:val="007C14FA"/>
    <w:rsid w:val="007C7389"/>
    <w:rsid w:val="00815943"/>
    <w:rsid w:val="00843C42"/>
    <w:rsid w:val="00853F52"/>
    <w:rsid w:val="00860DB6"/>
    <w:rsid w:val="0088104A"/>
    <w:rsid w:val="00896FA4"/>
    <w:rsid w:val="008B507E"/>
    <w:rsid w:val="008D7086"/>
    <w:rsid w:val="0099359E"/>
    <w:rsid w:val="009941DA"/>
    <w:rsid w:val="009B5E4D"/>
    <w:rsid w:val="00A27B14"/>
    <w:rsid w:val="00A30F44"/>
    <w:rsid w:val="00A77921"/>
    <w:rsid w:val="00A93F90"/>
    <w:rsid w:val="00AB2CDC"/>
    <w:rsid w:val="00B111F4"/>
    <w:rsid w:val="00B2124F"/>
    <w:rsid w:val="00B575FB"/>
    <w:rsid w:val="00B6190E"/>
    <w:rsid w:val="00BD4217"/>
    <w:rsid w:val="00BD7C6B"/>
    <w:rsid w:val="00C1095A"/>
    <w:rsid w:val="00C363E0"/>
    <w:rsid w:val="00C42F47"/>
    <w:rsid w:val="00C55D85"/>
    <w:rsid w:val="00C604F8"/>
    <w:rsid w:val="00C74521"/>
    <w:rsid w:val="00C81523"/>
    <w:rsid w:val="00CA2273"/>
    <w:rsid w:val="00CD50FD"/>
    <w:rsid w:val="00D47124"/>
    <w:rsid w:val="00D93B73"/>
    <w:rsid w:val="00DA0D2A"/>
    <w:rsid w:val="00DD5D7B"/>
    <w:rsid w:val="00DD7351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B4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A93F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asic%20modern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2023-12-27T20:54:00Z</dcterms:created>
  <dcterms:modified xsi:type="dcterms:W3CDTF">2023-12-27T21:04:00Z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